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1C" w:rsidRPr="001C5378" w:rsidRDefault="00AF691C" w:rsidP="00941FFF">
      <w:pPr>
        <w:pStyle w:val="Heading1"/>
        <w:rPr>
          <w:rFonts w:cs="Times New Roman"/>
          <w:lang w:val="en-US"/>
        </w:rPr>
      </w:pPr>
      <w:r>
        <w:rPr>
          <w:lang w:val="en-US"/>
        </w:rPr>
        <w:t xml:space="preserve">Homework: </w:t>
      </w:r>
      <w:r w:rsidRPr="001C5378">
        <w:rPr>
          <w:lang w:val="en-US"/>
        </w:rPr>
        <w:t>Functions-and-Objects-Homework</w:t>
      </w:r>
    </w:p>
    <w:p w:rsidR="00AF691C" w:rsidRDefault="00AF691C" w:rsidP="00103906">
      <w:pPr>
        <w:rPr>
          <w:lang w:val="en-US"/>
        </w:rPr>
      </w:pPr>
      <w:r>
        <w:rPr>
          <w:lang w:val="en-US"/>
        </w:rPr>
        <w:t xml:space="preserve">This document defines the homework assignments from the </w:t>
      </w:r>
      <w:hyperlink r:id="rId7" w:history="1">
        <w:r w:rsidRPr="00B42483">
          <w:rPr>
            <w:rStyle w:val="Hyperlink"/>
            <w:noProof/>
            <w:lang w:val="en-US"/>
          </w:rPr>
          <w:t>“</w:t>
        </w:r>
        <w:r>
          <w:rPr>
            <w:rStyle w:val="Hyperlink"/>
            <w:noProof/>
            <w:lang w:val="en-US"/>
          </w:rPr>
          <w:t>JavaScript</w:t>
        </w:r>
        <w:r w:rsidRPr="00B42483">
          <w:rPr>
            <w:rStyle w:val="Hyperlink"/>
            <w:noProof/>
            <w:lang w:val="en-US"/>
          </w:rPr>
          <w:t xml:space="preserve"> Basics“ Course @ Software University</w:t>
        </w:r>
      </w:hyperlink>
      <w:r>
        <w:rPr>
          <w:lang w:val="en-US"/>
        </w:rPr>
        <w:t xml:space="preserve">. 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/ </w:t>
      </w:r>
      <w:r w:rsidRPr="00A4260B">
        <w:rPr>
          <w:rStyle w:val="CodeChar"/>
        </w:rPr>
        <w:t>rar</w:t>
      </w:r>
      <w:r>
        <w:rPr>
          <w:lang w:val="en-US"/>
        </w:rPr>
        <w:t xml:space="preserve"> / </w:t>
      </w:r>
      <w:r w:rsidRPr="00A4260B">
        <w:rPr>
          <w:rStyle w:val="CodeChar"/>
        </w:rPr>
        <w:t>7z</w:t>
      </w:r>
      <w:r>
        <w:rPr>
          <w:lang w:val="en-US"/>
        </w:rPr>
        <w:t xml:space="preserve"> archive holding the solutions (source code) of all below described problems.</w:t>
      </w:r>
    </w:p>
    <w:p w:rsidR="00AF691C" w:rsidRPr="00D723A0" w:rsidRDefault="00AF691C" w:rsidP="009B38B5">
      <w:pPr>
        <w:pStyle w:val="Heading2"/>
      </w:pPr>
      <w:r w:rsidRPr="00D723A0">
        <w:t>Last Digit of Number</w:t>
      </w:r>
    </w:p>
    <w:p w:rsidR="00AF691C" w:rsidRPr="00F34757" w:rsidRDefault="00AF691C" w:rsidP="009B38B5">
      <w:r w:rsidRPr="00982F5D">
        <w:rPr>
          <w:lang w:val="en-US"/>
        </w:rPr>
        <w:t>Write a</w:t>
      </w:r>
      <w:r>
        <w:rPr>
          <w:lang w:val="en-US"/>
        </w:rPr>
        <w:t xml:space="preserve"> JavaScript </w:t>
      </w:r>
      <w:r w:rsidRPr="00982F5D">
        <w:rPr>
          <w:lang w:val="en-US"/>
        </w:rPr>
        <w:t xml:space="preserve">function </w:t>
      </w:r>
      <w:bookmarkStart w:id="0" w:name="OLE_LINK3"/>
      <w:bookmarkStart w:id="1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0"/>
      <w:bookmarkEnd w:id="1"/>
      <w:r>
        <w:rPr>
          <w:lang w:val="en-US"/>
        </w:rPr>
        <w:t xml:space="preserve"> </w:t>
      </w:r>
      <w:r w:rsidRPr="00982F5D">
        <w:rPr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lang w:val="en-US"/>
        </w:rPr>
        <w:t xml:space="preserve"> of given integer </w:t>
      </w:r>
      <w:r>
        <w:rPr>
          <w:lang w:val="en-US"/>
        </w:rPr>
        <w:tab/>
        <w:t xml:space="preserve">. Write a JS program </w:t>
      </w:r>
      <w:r>
        <w:rPr>
          <w:b/>
          <w:bCs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896"/>
        <w:gridCol w:w="1066"/>
      </w:tblGrid>
      <w:tr w:rsidR="00AF691C" w:rsidRPr="00773EF6">
        <w:trPr>
          <w:trHeight w:val="258"/>
        </w:trPr>
        <w:tc>
          <w:tcPr>
            <w:tcW w:w="89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106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89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AF691C" w:rsidRPr="00773EF6">
        <w:trPr>
          <w:trHeight w:val="258"/>
        </w:trPr>
        <w:tc>
          <w:tcPr>
            <w:tcW w:w="89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AF691C" w:rsidRPr="00773EF6">
        <w:trPr>
          <w:trHeight w:val="258"/>
        </w:trPr>
        <w:tc>
          <w:tcPr>
            <w:tcW w:w="89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AF691C" w:rsidRPr="00773EF6">
        <w:trPr>
          <w:trHeight w:val="268"/>
        </w:trPr>
        <w:tc>
          <w:tcPr>
            <w:tcW w:w="89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AF691C" w:rsidRDefault="00AF691C" w:rsidP="009B38B5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AF691C" w:rsidRDefault="00AF691C" w:rsidP="009B38B5">
      <w:pPr>
        <w:rPr>
          <w:lang w:val="en-US"/>
        </w:rPr>
      </w:pPr>
      <w:r w:rsidRPr="00982F5D">
        <w:rPr>
          <w:lang w:val="en-US"/>
        </w:rPr>
        <w:t>Write a</w:t>
      </w:r>
      <w:r>
        <w:rPr>
          <w:lang w:val="en-US"/>
        </w:rPr>
        <w:t xml:space="preserve"> JavaScript </w:t>
      </w:r>
      <w:r w:rsidRPr="00982F5D">
        <w:rPr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lang w:val="en-US"/>
        </w:rPr>
        <w:t xml:space="preserve"> </w:t>
      </w:r>
      <w:r w:rsidRPr="00982F5D">
        <w:rPr>
          <w:lang w:val="en-US"/>
        </w:rPr>
        <w:t>that</w:t>
      </w:r>
      <w:r>
        <w:rPr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lang w:val="en-US"/>
        </w:rPr>
        <w:t xml:space="preserve"> and</w:t>
      </w:r>
      <w:r w:rsidRPr="00982F5D">
        <w:rPr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lang w:val="en-US"/>
        </w:rPr>
        <w:t xml:space="preserve"> digit of given </w:t>
      </w:r>
      <w:r w:rsidRPr="0088746C">
        <w:rPr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lang w:val="en-US"/>
        </w:rPr>
        <w:t xml:space="preserve"> when the number does not have </w:t>
      </w:r>
      <w:r>
        <w:rPr>
          <w:noProof/>
          <w:lang w:val="en-US"/>
        </w:rPr>
        <w:t>n-th</w:t>
      </w:r>
      <w:r>
        <w:rPr>
          <w:lang w:val="en-US"/>
        </w:rPr>
        <w:t xml:space="preserve"> digit. Write a JS program </w:t>
      </w:r>
      <w:r>
        <w:rPr>
          <w:b/>
          <w:bCs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820"/>
        <w:gridCol w:w="4162"/>
      </w:tblGrid>
      <w:tr w:rsidR="00AF691C" w:rsidRPr="00773EF6">
        <w:trPr>
          <w:trHeight w:val="258"/>
        </w:trPr>
        <w:tc>
          <w:tcPr>
            <w:tcW w:w="182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4162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182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 xml:space="preserve">[1, 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6</w:t>
            </w:r>
            <w:r w:rsidRPr="00773EF6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AF691C" w:rsidRPr="00773EF6">
        <w:trPr>
          <w:trHeight w:val="258"/>
        </w:trPr>
        <w:tc>
          <w:tcPr>
            <w:tcW w:w="182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[2, -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5</w:t>
            </w:r>
            <w:r w:rsidRPr="00773EF6"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AF691C" w:rsidRPr="00773EF6">
        <w:trPr>
          <w:trHeight w:val="258"/>
        </w:trPr>
        <w:tc>
          <w:tcPr>
            <w:tcW w:w="182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 xml:space="preserve">[6, 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9</w:t>
            </w:r>
            <w:r w:rsidRPr="00773EF6"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AF691C" w:rsidRPr="00773EF6">
        <w:trPr>
          <w:trHeight w:val="268"/>
        </w:trPr>
        <w:tc>
          <w:tcPr>
            <w:tcW w:w="182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[3, 145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1</w:t>
            </w:r>
            <w:r w:rsidRPr="00773EF6"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F691C" w:rsidRPr="00773EF6">
        <w:trPr>
          <w:trHeight w:val="268"/>
        </w:trPr>
        <w:tc>
          <w:tcPr>
            <w:tcW w:w="182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 w:rsidRPr="00773EF6">
              <w:rPr>
                <w:rFonts w:ascii="Consolas" w:hAnsi="Consolas" w:cs="Consolas"/>
                <w:lang w:val="en-US"/>
              </w:rPr>
              <w:t>[6, 888.88]</w:t>
            </w:r>
            <w:bookmarkEnd w:id="3"/>
            <w:bookmarkEnd w:id="4"/>
          </w:p>
        </w:tc>
        <w:tc>
          <w:tcPr>
            <w:tcW w:w="4162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 w:rsidRPr="00773EF6"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5"/>
            <w:bookmarkEnd w:id="6"/>
          </w:p>
        </w:tc>
      </w:tr>
    </w:tbl>
    <w:p w:rsidR="00AF691C" w:rsidRDefault="00AF691C" w:rsidP="009B38B5">
      <w:pPr>
        <w:pStyle w:val="Heading2"/>
      </w:pPr>
      <w:r>
        <w:t>Number with Largest Sum of Digits</w:t>
      </w:r>
    </w:p>
    <w:p w:rsidR="00AF691C" w:rsidRDefault="00AF691C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bCs/>
          <w:noProof/>
          <w:lang w:val="en-US"/>
        </w:rPr>
        <w:t>findLargestBySumOfDigits(nums)</w:t>
      </w:r>
      <w:r w:rsidRPr="00AC45F2">
        <w:rPr>
          <w:b/>
          <w:bCs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bCs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bCs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bCs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2529"/>
        <w:gridCol w:w="1559"/>
      </w:tblGrid>
      <w:tr w:rsidR="00AF691C" w:rsidRPr="00773EF6">
        <w:trPr>
          <w:trHeight w:val="258"/>
        </w:trPr>
        <w:tc>
          <w:tcPr>
            <w:tcW w:w="2529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252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AF691C" w:rsidRPr="00773EF6">
        <w:trPr>
          <w:trHeight w:val="268"/>
        </w:trPr>
        <w:tc>
          <w:tcPr>
            <w:tcW w:w="252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AF691C" w:rsidRPr="00773EF6">
        <w:trPr>
          <w:trHeight w:val="258"/>
        </w:trPr>
        <w:tc>
          <w:tcPr>
            <w:tcW w:w="252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AF691C" w:rsidRPr="00773EF6">
        <w:trPr>
          <w:trHeight w:val="258"/>
        </w:trPr>
        <w:tc>
          <w:tcPr>
            <w:tcW w:w="252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AF691C" w:rsidRDefault="00AF691C" w:rsidP="009B38B5">
      <w:pPr>
        <w:pStyle w:val="Heading2"/>
      </w:pPr>
      <w:r>
        <w:t>Bigger Than Neighbors</w:t>
      </w:r>
    </w:p>
    <w:p w:rsidR="00AF691C" w:rsidRDefault="00AF691C" w:rsidP="009B38B5">
      <w:pPr>
        <w:rPr>
          <w:lang w:val="en-US"/>
        </w:rPr>
      </w:pPr>
      <w:r w:rsidRPr="00020D2D">
        <w:rPr>
          <w:lang w:val="en-US"/>
        </w:rPr>
        <w:t>Write</w:t>
      </w:r>
      <w:r>
        <w:rPr>
          <w:lang w:val="en-US"/>
        </w:rPr>
        <w:t xml:space="preserve"> a</w:t>
      </w:r>
      <w:r w:rsidRPr="00020D2D">
        <w:rPr>
          <w:lang w:val="en-US"/>
        </w:rPr>
        <w:t xml:space="preserve"> </w:t>
      </w:r>
      <w:r>
        <w:rPr>
          <w:lang w:val="en-US"/>
        </w:rPr>
        <w:t xml:space="preserve">JavaScript </w:t>
      </w:r>
      <w:r w:rsidRPr="00E87FE1">
        <w:rPr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b/>
          <w:bCs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noProof/>
          <w:lang w:val="en-US"/>
        </w:rPr>
        <w:t xml:space="preserve"> </w:t>
      </w:r>
      <w:r w:rsidRPr="00E87FE1">
        <w:rPr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lang w:val="en-US"/>
        </w:rPr>
        <w:t xml:space="preserve"> as parameters.</w:t>
      </w:r>
      <w:r w:rsidRPr="00E87FE1">
        <w:rPr>
          <w:lang w:val="en-US"/>
        </w:rPr>
        <w:t xml:space="preserve"> The function should</w:t>
      </w:r>
      <w:r>
        <w:rPr>
          <w:lang w:val="en-US"/>
        </w:rPr>
        <w:t xml:space="preserve"> </w:t>
      </w:r>
      <w:r w:rsidRPr="00E87FE1">
        <w:rPr>
          <w:lang w:val="en-US"/>
        </w:rPr>
        <w:t>return</w:t>
      </w:r>
      <w:r w:rsidRPr="00020D2D">
        <w:rPr>
          <w:lang w:val="en-US"/>
        </w:rPr>
        <w:t xml:space="preserve"> </w:t>
      </w:r>
      <w:r>
        <w:rPr>
          <w:lang w:val="en-US"/>
        </w:rPr>
        <w:t xml:space="preserve">a Boolean number: whether </w:t>
      </w:r>
      <w:r w:rsidRPr="00020D2D">
        <w:rPr>
          <w:lang w:val="en-US"/>
        </w:rPr>
        <w:t xml:space="preserve">the element at </w:t>
      </w:r>
      <w:r>
        <w:rPr>
          <w:lang w:val="en-US"/>
        </w:rPr>
        <w:t xml:space="preserve">the </w:t>
      </w:r>
      <w:r w:rsidRPr="00020D2D">
        <w:rPr>
          <w:lang w:val="en-US"/>
        </w:rPr>
        <w:t xml:space="preserve">given position in </w:t>
      </w:r>
      <w:r>
        <w:rPr>
          <w:lang w:val="en-US"/>
        </w:rPr>
        <w:t>the</w:t>
      </w:r>
      <w:r w:rsidRPr="00020D2D">
        <w:rPr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lang w:val="en-US"/>
        </w:rPr>
        <w:t>than</w:t>
      </w:r>
      <w:r>
        <w:rPr>
          <w:lang w:val="en-US"/>
        </w:rPr>
        <w:t xml:space="preserve"> </w:t>
      </w:r>
      <w:r w:rsidRPr="00020D2D">
        <w:rPr>
          <w:lang w:val="en-US"/>
        </w:rPr>
        <w:t>its two neighbors (when such exist).</w:t>
      </w:r>
      <w:r>
        <w:rPr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2671"/>
        <w:gridCol w:w="4969"/>
      </w:tblGrid>
      <w:tr w:rsidR="00AF691C" w:rsidRPr="00773EF6">
        <w:trPr>
          <w:trHeight w:val="258"/>
        </w:trPr>
        <w:tc>
          <w:tcPr>
            <w:tcW w:w="2671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4969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267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 w:rsidRPr="00773EF6">
              <w:rPr>
                <w:rFonts w:ascii="Consolas" w:hAnsi="Consolas" w:cs="Consolas"/>
                <w:lang w:val="en-US"/>
              </w:rPr>
              <w:t xml:space="preserve">2, [1, 2, 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3</w:t>
            </w:r>
            <w:r w:rsidRPr="00773EF6">
              <w:rPr>
                <w:rFonts w:ascii="Consolas" w:hAnsi="Consolas" w:cs="Consolas"/>
                <w:lang w:val="en-US"/>
              </w:rPr>
              <w:t>, 3, 5]</w:t>
            </w:r>
            <w:bookmarkEnd w:id="7"/>
            <w:bookmarkEnd w:id="8"/>
          </w:p>
        </w:tc>
        <w:tc>
          <w:tcPr>
            <w:tcW w:w="496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AF691C" w:rsidRPr="00773EF6">
        <w:trPr>
          <w:trHeight w:val="258"/>
        </w:trPr>
        <w:tc>
          <w:tcPr>
            <w:tcW w:w="267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9" w:name="_Hlk393544901"/>
            <w:r w:rsidRPr="00773EF6">
              <w:rPr>
                <w:rFonts w:ascii="Consolas" w:hAnsi="Consolas" w:cs="Consolas"/>
                <w:lang w:val="en-US"/>
              </w:rPr>
              <w:t xml:space="preserve">2, [1, 2, 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5</w:t>
            </w:r>
            <w:r w:rsidRPr="00773EF6"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AF691C" w:rsidRPr="00773EF6">
        <w:trPr>
          <w:trHeight w:val="258"/>
        </w:trPr>
        <w:tc>
          <w:tcPr>
            <w:tcW w:w="267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 w:rsidRPr="00773EF6">
              <w:rPr>
                <w:rFonts w:ascii="Consolas" w:hAnsi="Consolas" w:cs="Consolas"/>
                <w:lang w:val="en-US"/>
              </w:rPr>
              <w:t>5, [1, 2, 5, 3, 4]</w:t>
            </w:r>
            <w:bookmarkEnd w:id="10"/>
            <w:bookmarkEnd w:id="11"/>
          </w:p>
        </w:tc>
        <w:tc>
          <w:tcPr>
            <w:tcW w:w="496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AF691C" w:rsidRPr="00773EF6">
        <w:trPr>
          <w:trHeight w:val="258"/>
        </w:trPr>
        <w:tc>
          <w:tcPr>
            <w:tcW w:w="267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 w:rsidRPr="00773EF6">
              <w:rPr>
                <w:rFonts w:ascii="Consolas" w:hAnsi="Consolas" w:cs="Consolas"/>
                <w:lang w:val="en-US"/>
              </w:rPr>
              <w:t>0, [1, 2, 5, 3, 4]</w:t>
            </w:r>
            <w:bookmarkEnd w:id="13"/>
          </w:p>
        </w:tc>
        <w:tc>
          <w:tcPr>
            <w:tcW w:w="496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 w:rsidRPr="00773EF6"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AF691C" w:rsidRDefault="00AF691C" w:rsidP="009B38B5">
      <w:pPr>
        <w:pStyle w:val="Heading2"/>
      </w:pPr>
      <w:r>
        <w:t>Reverse Every Word in a String</w:t>
      </w:r>
    </w:p>
    <w:p w:rsidR="00AF691C" w:rsidRPr="008A2C9B" w:rsidRDefault="00AF691C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reverseWordsInString(str)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reverse the characters of every word in the string but leaves the words in the </w:t>
      </w:r>
      <w:r w:rsidRPr="008A2C9B">
        <w:rPr>
          <w:b/>
          <w:bCs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bCs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3946"/>
        <w:gridCol w:w="3969"/>
      </w:tblGrid>
      <w:tr w:rsidR="00AF691C" w:rsidRPr="00773EF6">
        <w:trPr>
          <w:trHeight w:val="258"/>
        </w:trPr>
        <w:tc>
          <w:tcPr>
            <w:tcW w:w="394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394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 w:rsidRPr="00773EF6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Pr="00773EF6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AF691C" w:rsidRPr="00773EF6">
        <w:trPr>
          <w:trHeight w:val="258"/>
        </w:trPr>
        <w:tc>
          <w:tcPr>
            <w:tcW w:w="394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lang w:val="en-US"/>
              </w:rPr>
              <w:t>Life is pretty good, isn’t it?</w:t>
            </w:r>
          </w:p>
        </w:tc>
        <w:tc>
          <w:tcPr>
            <w:tcW w:w="3969" w:type="dxa"/>
          </w:tcPr>
          <w:p w:rsidR="00AF691C" w:rsidRPr="001C5378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da-DK"/>
              </w:rPr>
            </w:pPr>
            <w:r w:rsidRPr="001C5378">
              <w:rPr>
                <w:rFonts w:ascii="Consolas" w:hAnsi="Consolas" w:cs="Consolas"/>
                <w:noProof/>
                <w:color w:val="1E1E1E"/>
                <w:highlight w:val="white"/>
                <w:lang w:val="da-DK"/>
              </w:rPr>
              <w:t xml:space="preserve">efiL si ytterp </w:t>
            </w:r>
            <w:r w:rsidRPr="001C5378">
              <w:rPr>
                <w:rFonts w:ascii="Consolas" w:hAnsi="Consolas" w:cs="Consolas"/>
                <w:noProof/>
                <w:color w:val="000000"/>
                <w:lang w:val="da-DK"/>
              </w:rPr>
              <w:t>,doog t'nsi ?ti</w:t>
            </w:r>
          </w:p>
        </w:tc>
      </w:tr>
    </w:tbl>
    <w:p w:rsidR="00AF691C" w:rsidRDefault="00AF691C" w:rsidP="009B38B5">
      <w:pPr>
        <w:pStyle w:val="Heading2"/>
      </w:pPr>
      <w:r>
        <w:t>Count Number of DIVs</w:t>
      </w:r>
    </w:p>
    <w:p w:rsidR="00AF691C" w:rsidRPr="00F34757" w:rsidRDefault="00AF691C" w:rsidP="009B38B5">
      <w:r w:rsidRPr="00CD25DE">
        <w:rPr>
          <w:lang w:val="en-US"/>
        </w:rPr>
        <w:t xml:space="preserve">Write a </w:t>
      </w:r>
      <w:r>
        <w:rPr>
          <w:lang w:val="en-US"/>
        </w:rPr>
        <w:t>JavaScript</w:t>
      </w:r>
      <w:r w:rsidRPr="00982F5D">
        <w:rPr>
          <w:lang w:val="en-US"/>
        </w:rPr>
        <w:t xml:space="preserve"> </w:t>
      </w:r>
      <w:r w:rsidRPr="00CD25DE">
        <w:rPr>
          <w:lang w:val="en-US"/>
        </w:rPr>
        <w:t>function</w:t>
      </w:r>
      <w:r>
        <w:rPr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lang w:val="en-US"/>
        </w:rPr>
        <w:t xml:space="preserve"> to count the number of </w:t>
      </w:r>
      <w:r>
        <w:rPr>
          <w:lang w:val="en-US"/>
        </w:rPr>
        <w:t>all DIV</w:t>
      </w:r>
      <w:r w:rsidRPr="00CD25DE">
        <w:rPr>
          <w:lang w:val="en-US"/>
        </w:rPr>
        <w:t xml:space="preserve">s </w:t>
      </w:r>
      <w:r>
        <w:rPr>
          <w:lang w:val="en-US"/>
        </w:rPr>
        <w:t xml:space="preserve">in given HTML fragment passed as string. Write a JS program </w:t>
      </w:r>
      <w:bookmarkStart w:id="18" w:name="OLE_LINK8"/>
      <w:bookmarkStart w:id="19" w:name="OLE_LINK9"/>
      <w:r>
        <w:rPr>
          <w:b/>
          <w:bCs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6097"/>
        <w:gridCol w:w="936"/>
      </w:tblGrid>
      <w:tr w:rsidR="00AF691C" w:rsidRPr="00773EF6">
        <w:trPr>
          <w:trHeight w:val="317"/>
        </w:trPr>
        <w:tc>
          <w:tcPr>
            <w:tcW w:w="6097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317"/>
        </w:trPr>
        <w:tc>
          <w:tcPr>
            <w:tcW w:w="6097" w:type="dxa"/>
          </w:tcPr>
          <w:p w:rsidR="00AF691C" w:rsidRPr="001C5378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da-DK"/>
              </w:rPr>
            </w:pPr>
            <w:r w:rsidRPr="001C5378">
              <w:rPr>
                <w:rFonts w:ascii="Consolas" w:hAnsi="Consolas" w:cs="Consolas"/>
                <w:noProof/>
                <w:color w:val="0000FF"/>
                <w:highlight w:val="white"/>
                <w:lang w:val="da-DK"/>
              </w:rPr>
              <w:t>&lt;</w:t>
            </w:r>
            <w:r w:rsidRPr="001C5378">
              <w:rPr>
                <w:rFonts w:ascii="Consolas" w:hAnsi="Consolas" w:cs="Consolas"/>
                <w:noProof/>
                <w:color w:val="800000"/>
                <w:highlight w:val="white"/>
                <w:lang w:val="da-DK"/>
              </w:rPr>
              <w:t>!DOCTYPE</w:t>
            </w:r>
            <w:r w:rsidRPr="001C5378">
              <w:rPr>
                <w:rFonts w:ascii="Consolas" w:hAnsi="Consolas" w:cs="Consolas"/>
                <w:noProof/>
                <w:color w:val="000000"/>
                <w:highlight w:val="white"/>
                <w:lang w:val="da-DK"/>
              </w:rPr>
              <w:t xml:space="preserve"> </w:t>
            </w:r>
            <w:r w:rsidRPr="001C5378">
              <w:rPr>
                <w:rFonts w:ascii="Consolas" w:hAnsi="Consolas" w:cs="Consolas"/>
                <w:noProof/>
                <w:color w:val="FF0000"/>
                <w:highlight w:val="white"/>
                <w:lang w:val="da-DK"/>
              </w:rPr>
              <w:t>html</w:t>
            </w:r>
            <w:r w:rsidRPr="001C5378">
              <w:rPr>
                <w:rFonts w:ascii="Consolas" w:hAnsi="Consolas" w:cs="Consolas"/>
                <w:noProof/>
                <w:color w:val="0000FF"/>
                <w:highlight w:val="white"/>
                <w:lang w:val="da-DK"/>
              </w:rPr>
              <w:t>&gt;</w:t>
            </w:r>
          </w:p>
          <w:p w:rsidR="00AF691C" w:rsidRPr="001C5378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da-DK"/>
              </w:rPr>
            </w:pPr>
            <w:r w:rsidRPr="001C5378">
              <w:rPr>
                <w:rFonts w:ascii="Consolas" w:hAnsi="Consolas" w:cs="Consolas"/>
                <w:noProof/>
                <w:color w:val="0000FF"/>
                <w:highlight w:val="white"/>
                <w:lang w:val="da-DK"/>
              </w:rPr>
              <w:t>&lt;</w:t>
            </w:r>
            <w:r w:rsidRPr="001C5378">
              <w:rPr>
                <w:rFonts w:ascii="Consolas" w:hAnsi="Consolas" w:cs="Consolas"/>
                <w:noProof/>
                <w:color w:val="800000"/>
                <w:highlight w:val="white"/>
                <w:lang w:val="da-DK"/>
              </w:rPr>
              <w:t>html</w:t>
            </w:r>
            <w:r w:rsidRPr="001C5378">
              <w:rPr>
                <w:rFonts w:ascii="Consolas" w:hAnsi="Consolas" w:cs="Consolas"/>
                <w:noProof/>
                <w:color w:val="0000FF"/>
                <w:highlight w:val="white"/>
                <w:lang w:val="da-DK"/>
              </w:rPr>
              <w:t>&gt;</w:t>
            </w:r>
          </w:p>
          <w:p w:rsidR="00AF691C" w:rsidRPr="001C5378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da-DK"/>
              </w:rPr>
            </w:pPr>
            <w:r w:rsidRPr="001C5378">
              <w:rPr>
                <w:rFonts w:ascii="Consolas" w:hAnsi="Consolas" w:cs="Consolas"/>
                <w:noProof/>
                <w:color w:val="0000FF"/>
                <w:highlight w:val="white"/>
                <w:lang w:val="da-DK"/>
              </w:rPr>
              <w:t>&lt;</w:t>
            </w:r>
            <w:r w:rsidRPr="001C5378">
              <w:rPr>
                <w:rFonts w:ascii="Consolas" w:hAnsi="Consolas" w:cs="Consolas"/>
                <w:noProof/>
                <w:color w:val="800000"/>
                <w:highlight w:val="white"/>
                <w:lang w:val="da-DK"/>
              </w:rPr>
              <w:t>head</w:t>
            </w:r>
            <w:r w:rsidRPr="001C5378">
              <w:rPr>
                <w:rFonts w:ascii="Consolas" w:hAnsi="Consolas" w:cs="Consolas"/>
                <w:noProof/>
                <w:color w:val="000000"/>
                <w:highlight w:val="white"/>
                <w:lang w:val="da-DK"/>
              </w:rPr>
              <w:t xml:space="preserve"> </w:t>
            </w:r>
            <w:r w:rsidRPr="001C5378">
              <w:rPr>
                <w:rFonts w:ascii="Consolas" w:hAnsi="Consolas" w:cs="Consolas"/>
                <w:noProof/>
                <w:color w:val="FF0000"/>
                <w:highlight w:val="white"/>
                <w:lang w:val="da-DK"/>
              </w:rPr>
              <w:t>lang</w:t>
            </w:r>
            <w:r w:rsidRPr="001C5378">
              <w:rPr>
                <w:rFonts w:ascii="Consolas" w:hAnsi="Consolas" w:cs="Consolas"/>
                <w:noProof/>
                <w:color w:val="0000FF"/>
                <w:highlight w:val="white"/>
                <w:lang w:val="da-DK"/>
              </w:rPr>
              <w:t>="en"&gt;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1C5378">
              <w:rPr>
                <w:rFonts w:ascii="Consolas" w:hAnsi="Consolas" w:cs="Consolas"/>
                <w:noProof/>
                <w:color w:val="000000"/>
                <w:highlight w:val="white"/>
                <w:lang w:val="da-DK"/>
              </w:rPr>
              <w:t xml:space="preserve">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773EF6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773EF6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773EF6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 id="outerDiv"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&gt;hello&lt;/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&gt;hi&lt;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&gt;I am a div&lt;/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AF691C" w:rsidRPr="00773EF6" w:rsidRDefault="00AF691C" w:rsidP="00773E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773EF6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773EF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AF691C" w:rsidRDefault="00AF691C" w:rsidP="009B38B5">
      <w:pPr>
        <w:pStyle w:val="Heading2"/>
      </w:pPr>
      <w:r>
        <w:t>Find Youngest Person</w:t>
      </w:r>
    </w:p>
    <w:p w:rsidR="00AF691C" w:rsidRDefault="00AF691C" w:rsidP="009B38B5">
      <w:r>
        <w:rPr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lang w:val="en-US"/>
        </w:rPr>
        <w:t xml:space="preserve"> to execute your function for the below examples and print the result at the console.</w:t>
      </w:r>
    </w:p>
    <w:tbl>
      <w:tblPr>
        <w:tblW w:w="1047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6783"/>
        <w:gridCol w:w="3687"/>
      </w:tblGrid>
      <w:tr w:rsidR="00AF691C" w:rsidRPr="00773EF6">
        <w:trPr>
          <w:trHeight w:val="258"/>
        </w:trPr>
        <w:tc>
          <w:tcPr>
            <w:tcW w:w="6781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773EF6">
              <w:rPr>
                <w:rFonts w:ascii="Consolas" w:hAnsi="Consolas" w:cs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68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773EF6">
              <w:rPr>
                <w:rFonts w:ascii="Consolas" w:hAnsi="Consolas" w:cs="Consolas"/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678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 w:rsidRPr="00773EF6"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AF691C" w:rsidRDefault="00AF691C" w:rsidP="009B38B5">
      <w:pPr>
        <w:pStyle w:val="Heading2"/>
      </w:pPr>
      <w:r>
        <w:t>* Sum of Two Huge Numbers</w:t>
      </w:r>
    </w:p>
    <w:p w:rsidR="00AF691C" w:rsidRDefault="00AF691C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sum</w:t>
      </w:r>
      <w:r w:rsidRPr="003246D8">
        <w:rPr>
          <w:b/>
          <w:bCs/>
          <w:noProof/>
          <w:lang w:val="en-US"/>
        </w:rPr>
        <w:t>Two</w:t>
      </w:r>
      <w:r>
        <w:rPr>
          <w:b/>
          <w:bCs/>
          <w:noProof/>
          <w:lang w:val="en-US"/>
        </w:rPr>
        <w:t>Huge</w:t>
      </w:r>
      <w:r w:rsidRPr="003246D8">
        <w:rPr>
          <w:b/>
          <w:bCs/>
          <w:noProof/>
          <w:lang w:val="en-US"/>
        </w:rPr>
        <w:t>Numbers(</w:t>
      </w:r>
      <w:r>
        <w:rPr>
          <w:b/>
          <w:bCs/>
          <w:noProof/>
          <w:lang w:val="en-US"/>
        </w:rPr>
        <w:t>value</w:t>
      </w:r>
      <w:r w:rsidRPr="003246D8">
        <w:rPr>
          <w:b/>
          <w:bCs/>
          <w:noProof/>
          <w:lang w:val="en-US"/>
        </w:rPr>
        <w:t>)</w:t>
      </w:r>
      <w:r>
        <w:rPr>
          <w:lang w:val="en-US"/>
        </w:rPr>
        <w:t xml:space="preserve"> that accepts as parameter an array of the two numbers for summing. The input numbers are represented as </w:t>
      </w:r>
      <w:r w:rsidRPr="00EF56A3">
        <w:rPr>
          <w:b/>
          <w:bCs/>
          <w:lang w:val="en-US"/>
        </w:rPr>
        <w:t>strings</w:t>
      </w:r>
      <w:r>
        <w:rPr>
          <w:lang w:val="en-US"/>
        </w:rPr>
        <w:t>. The result should be printed on the console. Example: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6214"/>
        <w:gridCol w:w="4283"/>
      </w:tblGrid>
      <w:tr w:rsidR="00AF691C" w:rsidRPr="00773EF6">
        <w:trPr>
          <w:trHeight w:val="258"/>
        </w:trPr>
        <w:tc>
          <w:tcPr>
            <w:tcW w:w="6214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  <w:tc>
          <w:tcPr>
            <w:tcW w:w="4283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 w:rsidRPr="00773EF6">
              <w:rPr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6214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[</w:t>
            </w:r>
            <w:bookmarkStart w:id="20" w:name="OLE_LINK35"/>
            <w:bookmarkStart w:id="21" w:name="OLE_LINK36"/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lang w:val="en-US"/>
              </w:rPr>
              <w:t>155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lang w:val="en-US"/>
              </w:rPr>
              <w:t xml:space="preserve">, 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b/>
                <w:bCs/>
                <w:lang w:val="en-US"/>
              </w:rPr>
              <w:t>65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bookmarkEnd w:id="20"/>
            <w:bookmarkEnd w:id="21"/>
            <w:r w:rsidRPr="00773EF6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AF691C" w:rsidRPr="00773EF6">
        <w:trPr>
          <w:trHeight w:val="258"/>
        </w:trPr>
        <w:tc>
          <w:tcPr>
            <w:tcW w:w="6214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color w:val="000000"/>
                <w:highlight w:val="white"/>
              </w:rPr>
              <w:t>['123456789', '</w:t>
            </w:r>
            <w:bookmarkStart w:id="22" w:name="OLE_LINK37"/>
            <w:bookmarkStart w:id="23" w:name="OLE_LINK38"/>
            <w:bookmarkStart w:id="24" w:name="OLE_LINK39"/>
            <w:r w:rsidRPr="00773EF6">
              <w:rPr>
                <w:rFonts w:ascii="Consolas" w:hAnsi="Consolas" w:cs="Consolas"/>
                <w:color w:val="000000"/>
                <w:highlight w:val="white"/>
              </w:rPr>
              <w:t>123456789</w:t>
            </w:r>
            <w:bookmarkEnd w:id="22"/>
            <w:bookmarkEnd w:id="23"/>
            <w:bookmarkEnd w:id="24"/>
            <w:r w:rsidRPr="00773EF6">
              <w:rPr>
                <w:rFonts w:ascii="Consolas" w:hAnsi="Consolas" w:cs="Consolas"/>
                <w:color w:val="000000"/>
                <w:highlight w:val="white"/>
              </w:rPr>
              <w:t>']</w:t>
            </w:r>
          </w:p>
        </w:tc>
        <w:tc>
          <w:tcPr>
            <w:tcW w:w="4283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AF691C" w:rsidRPr="00773EF6">
        <w:trPr>
          <w:trHeight w:val="258"/>
        </w:trPr>
        <w:tc>
          <w:tcPr>
            <w:tcW w:w="6214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25" w:name="OLE_LINK33"/>
            <w:bookmarkStart w:id="26" w:name="OLE_LINK34"/>
            <w:r w:rsidRPr="00773EF6">
              <w:rPr>
                <w:rFonts w:ascii="Consolas" w:hAnsi="Consolas" w:cs="Consolas"/>
                <w:color w:val="000000"/>
                <w:highlight w:val="white"/>
              </w:rPr>
              <w:t>['</w:t>
            </w:r>
            <w:bookmarkStart w:id="27" w:name="OLE_LINK40"/>
            <w:bookmarkStart w:id="28" w:name="OLE_LINK41"/>
            <w:r w:rsidRPr="00773EF6">
              <w:rPr>
                <w:rFonts w:ascii="Consolas" w:hAnsi="Consolas" w:cs="Consolas"/>
                <w:color w:val="000000"/>
                <w:highlight w:val="white"/>
                <w:lang w:val="en-US"/>
              </w:rPr>
              <w:t>887987345974539</w:t>
            </w:r>
            <w:bookmarkEnd w:id="27"/>
            <w:bookmarkEnd w:id="28"/>
            <w:r w:rsidRPr="00773EF6">
              <w:rPr>
                <w:rFonts w:ascii="Consolas" w:hAnsi="Consolas" w:cs="Consolas"/>
                <w:color w:val="000000"/>
                <w:highlight w:val="white"/>
              </w:rPr>
              <w:t>',</w:t>
            </w:r>
            <w:bookmarkStart w:id="29" w:name="OLE_LINK42"/>
            <w:bookmarkStart w:id="30" w:name="OLE_LINK43"/>
            <w:bookmarkStart w:id="31" w:name="OLE_LINK44"/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color w:val="000000"/>
                <w:highlight w:val="white"/>
                <w:lang w:val="en-US"/>
              </w:rPr>
              <w:t>4582796427862587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bookmarkEnd w:id="29"/>
            <w:bookmarkEnd w:id="30"/>
            <w:bookmarkEnd w:id="31"/>
            <w:r w:rsidRPr="00773EF6">
              <w:rPr>
                <w:rFonts w:ascii="Consolas" w:hAnsi="Consolas" w:cs="Consolas"/>
                <w:color w:val="000000"/>
                <w:highlight w:val="white"/>
              </w:rPr>
              <w:t>]</w:t>
            </w:r>
            <w:bookmarkEnd w:id="25"/>
            <w:bookmarkEnd w:id="26"/>
          </w:p>
        </w:tc>
        <w:tc>
          <w:tcPr>
            <w:tcW w:w="4283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AF691C" w:rsidRPr="00773EF6">
        <w:trPr>
          <w:trHeight w:val="268"/>
        </w:trPr>
        <w:tc>
          <w:tcPr>
            <w:tcW w:w="6214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lang w:val="en-US"/>
              </w:rPr>
              <w:t>[</w:t>
            </w:r>
            <w:bookmarkStart w:id="32" w:name="OLE_LINK45"/>
            <w:bookmarkStart w:id="33" w:name="OLE_LINK46"/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lang w:val="en-US"/>
              </w:rPr>
              <w:t>,</w:t>
            </w:r>
            <w:r w:rsidRPr="00773EF6">
              <w:rPr>
                <w:rFonts w:ascii="Consolas" w:hAnsi="Consolas" w:cs="Consolas"/>
                <w:lang w:val="en-US"/>
              </w:rPr>
              <w:br/>
              <w:t xml:space="preserve"> 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773EF6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Pr="00773EF6">
              <w:rPr>
                <w:rFonts w:ascii="Consolas" w:hAnsi="Consolas" w:cs="Consolas"/>
                <w:color w:val="000000"/>
                <w:highlight w:val="white"/>
              </w:rPr>
              <w:t>'</w:t>
            </w:r>
            <w:bookmarkEnd w:id="32"/>
            <w:bookmarkEnd w:id="33"/>
            <w:r w:rsidRPr="00773EF6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73EF6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AF691C" w:rsidRPr="00EF56A3" w:rsidRDefault="00AF691C" w:rsidP="009B38B5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AF691C" w:rsidRDefault="00AF691C" w:rsidP="009B38B5">
      <w:pPr>
        <w:pStyle w:val="Heading2"/>
      </w:pPr>
      <w:r>
        <w:t>* Array Prototype Function</w:t>
      </w:r>
    </w:p>
    <w:p w:rsidR="00AF691C" w:rsidRDefault="00AF691C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bCs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bCs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bCs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bCs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bCs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6781"/>
        <w:gridCol w:w="3716"/>
      </w:tblGrid>
      <w:tr w:rsidR="00AF691C" w:rsidRPr="00773EF6">
        <w:trPr>
          <w:trHeight w:val="258"/>
        </w:trPr>
        <w:tc>
          <w:tcPr>
            <w:tcW w:w="6781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 w:rsidRPr="00773EF6">
              <w:rPr>
                <w:rFonts w:ascii="Consolas" w:hAnsi="Consolas" w:cs="Consolas"/>
                <w:b/>
                <w:bCs/>
                <w:lang w:val="en-US"/>
              </w:rPr>
              <w:t>Input</w:t>
            </w:r>
          </w:p>
        </w:tc>
        <w:tc>
          <w:tcPr>
            <w:tcW w:w="371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773EF6">
              <w:rPr>
                <w:rFonts w:ascii="Consolas" w:hAnsi="Consolas" w:cs="Consolas"/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678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C5378">
              <w:rPr>
                <w:rFonts w:ascii="Consolas" w:hAnsi="Consolas" w:cs="Consolas"/>
                <w:noProof/>
                <w:lang w:val="da-DK"/>
              </w:rPr>
              <w:t>var arr = [1, 2, 1, 4, 1, 3, 4, 1, 111, 3, 2, 1, '1'];</w:t>
            </w:r>
          </w:p>
          <w:p w:rsidR="00AF691C" w:rsidRPr="001C5378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da-DK"/>
              </w:rPr>
            </w:pPr>
            <w:r w:rsidRPr="001C5378">
              <w:rPr>
                <w:rFonts w:ascii="Consolas" w:hAnsi="Consolas" w:cs="Consolas"/>
                <w:noProof/>
                <w:lang w:val="da-DK"/>
              </w:rPr>
              <w:t>arr.removeItem(1);</w:t>
            </w:r>
          </w:p>
        </w:tc>
        <w:tc>
          <w:tcPr>
            <w:tcW w:w="371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AF691C" w:rsidRPr="00773EF6">
        <w:trPr>
          <w:trHeight w:val="258"/>
        </w:trPr>
        <w:tc>
          <w:tcPr>
            <w:tcW w:w="6781" w:type="dxa"/>
          </w:tcPr>
          <w:p w:rsidR="00AF691C" w:rsidRPr="001C5378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da-DK"/>
              </w:rPr>
            </w:pPr>
            <w:r w:rsidRPr="001C5378">
              <w:rPr>
                <w:rFonts w:ascii="Consolas" w:hAnsi="Consolas" w:cs="Consolas"/>
                <w:noProof/>
                <w:color w:val="000000"/>
                <w:lang w:val="da-DK"/>
              </w:rPr>
              <w:t>var arr = ['hi', 'bye', 'hello' ];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AF691C" w:rsidRDefault="00AF691C" w:rsidP="009B38B5">
      <w:pPr>
        <w:pStyle w:val="Heading2"/>
      </w:pPr>
      <w:r>
        <w:t>* Deep Copy of Object</w:t>
      </w:r>
    </w:p>
    <w:p w:rsidR="00AF691C" w:rsidRDefault="00AF691C" w:rsidP="009B38B5">
      <w:pPr>
        <w:rPr>
          <w:b/>
          <w:bCs/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clone(obj)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accept as parameter an object of </w:t>
      </w:r>
      <w:r>
        <w:rPr>
          <w:b/>
          <w:bCs/>
          <w:lang w:val="en-US"/>
        </w:rPr>
        <w:t>reference type</w:t>
      </w:r>
      <w:r>
        <w:rPr>
          <w:lang w:val="en-US"/>
        </w:rPr>
        <w:t xml:space="preserve">.  The function should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 xml:space="preserve">deep copy </w:t>
      </w:r>
      <w:r>
        <w:rPr>
          <w:lang w:val="en-US"/>
        </w:rPr>
        <w:t xml:space="preserve">of the object. Write a second function </w:t>
      </w:r>
      <w:r>
        <w:rPr>
          <w:b/>
          <w:bCs/>
          <w:noProof/>
          <w:lang w:val="en-US"/>
        </w:rPr>
        <w:t>compareObjects(obj, objCopy)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that compare the two objects by reference (==) and print on the console the output given below. Read in Internet about "</w:t>
      </w:r>
      <w:r>
        <w:rPr>
          <w:b/>
          <w:bCs/>
          <w:lang w:val="en-US"/>
        </w:rPr>
        <w:t>deep copy</w:t>
      </w:r>
      <w:r>
        <w:rPr>
          <w:lang w:val="en-US"/>
        </w:rPr>
        <w:t>"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of an object and how to create it. Examples:</w:t>
      </w:r>
    </w:p>
    <w:tbl>
      <w:tblPr>
        <w:tblW w:w="1047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6358"/>
        <w:gridCol w:w="4112"/>
      </w:tblGrid>
      <w:tr w:rsidR="00AF691C" w:rsidRPr="00773EF6">
        <w:trPr>
          <w:trHeight w:val="258"/>
        </w:trPr>
        <w:tc>
          <w:tcPr>
            <w:tcW w:w="6356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 w:rsidRPr="00773EF6">
              <w:rPr>
                <w:rFonts w:ascii="Consolas" w:hAnsi="Consolas" w:cs="Consolas"/>
                <w:b/>
                <w:bCs/>
                <w:lang w:val="en-US"/>
              </w:rPr>
              <w:t>Input</w:t>
            </w:r>
          </w:p>
        </w:tc>
        <w:tc>
          <w:tcPr>
            <w:tcW w:w="4111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773EF6">
              <w:rPr>
                <w:rFonts w:ascii="Consolas" w:hAnsi="Consolas" w:cs="Consolas"/>
                <w:b/>
                <w:bCs/>
                <w:noProof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635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 w:rsidRPr="00773EF6">
              <w:rPr>
                <w:rFonts w:ascii="Consolas" w:hAnsi="Consolas" w:cs="Consolas"/>
                <w:noProof/>
                <w:lang w:val="en-US"/>
              </w:rPr>
              <w:br/>
              <w:t xml:space="preserve">var b = clone(a); </w:t>
            </w:r>
            <w:r w:rsidRPr="00773EF6">
              <w:rPr>
                <w:rFonts w:ascii="Consolas" w:hAnsi="Consolas" w:cs="Consolas"/>
                <w:noProof/>
                <w:color w:val="4F6228"/>
                <w:lang w:val="en-US"/>
              </w:rPr>
              <w:t xml:space="preserve">// a deep copy </w:t>
            </w:r>
            <w:r w:rsidRPr="00773EF6">
              <w:rPr>
                <w:rFonts w:ascii="Consolas" w:hAnsi="Consolas" w:cs="Consolas"/>
                <w:noProof/>
                <w:lang w:val="en-US"/>
              </w:rPr>
              <w:br/>
              <w:t xml:space="preserve">compareObjects(a, b);  </w:t>
            </w:r>
          </w:p>
        </w:tc>
        <w:tc>
          <w:tcPr>
            <w:tcW w:w="411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a == b --&gt; false</w:t>
            </w:r>
          </w:p>
        </w:tc>
      </w:tr>
      <w:tr w:rsidR="00AF691C" w:rsidRPr="00773EF6">
        <w:trPr>
          <w:trHeight w:val="258"/>
        </w:trPr>
        <w:tc>
          <w:tcPr>
            <w:tcW w:w="6356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var a = {name: 'Pesho', age: 21} 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 w:rsidRPr="00773EF6">
              <w:rPr>
                <w:rFonts w:ascii="Consolas" w:hAnsi="Consolas" w:cs="Consolas"/>
                <w:noProof/>
                <w:color w:val="FF0000"/>
                <w:lang w:val="en-US"/>
              </w:rPr>
              <w:t>// not a deep copy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AF691C" w:rsidRDefault="00AF691C" w:rsidP="009B38B5">
      <w:pPr>
        <w:pStyle w:val="Heading2"/>
      </w:pPr>
      <w:r>
        <w:t>*** Group Persons</w:t>
      </w:r>
    </w:p>
    <w:p w:rsidR="00AF691C" w:rsidRDefault="00AF691C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group(persons)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lang w:val="en-US"/>
        </w:rPr>
        <w:t xml:space="preserve"> to add every person in the person array. The </w:t>
      </w:r>
      <w:r>
        <w:rPr>
          <w:b/>
          <w:bCs/>
          <w:noProof/>
          <w:lang w:val="en-US"/>
        </w:rPr>
        <w:t>group(persons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lang w:val="en-US"/>
        </w:rPr>
        <w:t xml:space="preserve"> – the groups (</w:t>
      </w:r>
      <w:r>
        <w:rPr>
          <w:b/>
          <w:bCs/>
          <w:lang w:val="en-US"/>
        </w:rPr>
        <w:t>age</w:t>
      </w:r>
      <w:r>
        <w:rPr>
          <w:lang w:val="en-US"/>
        </w:rPr>
        <w:t xml:space="preserve">, </w:t>
      </w:r>
      <w:r>
        <w:rPr>
          <w:b/>
          <w:bCs/>
          <w:noProof/>
          <w:lang w:val="en-US"/>
        </w:rPr>
        <w:t>firstName</w:t>
      </w:r>
      <w:r>
        <w:rPr>
          <w:lang w:val="en-US"/>
        </w:rPr>
        <w:t xml:space="preserve"> and </w:t>
      </w:r>
      <w:r>
        <w:rPr>
          <w:b/>
          <w:bCs/>
          <w:noProof/>
          <w:lang w:val="en-US"/>
        </w:rPr>
        <w:t>lastName</w:t>
      </w:r>
      <w:r>
        <w:rPr>
          <w:lang w:val="en-US"/>
        </w:rPr>
        <w:t xml:space="preserve">) and </w:t>
      </w:r>
      <w:r>
        <w:rPr>
          <w:b/>
          <w:bCs/>
          <w:lang w:val="en-US"/>
        </w:rPr>
        <w:t>values</w:t>
      </w:r>
      <w:r>
        <w:rPr>
          <w:lang w:val="en-US"/>
        </w:rPr>
        <w:t xml:space="preserve"> – arrays with persons in this group. Print on the console every entry of the returned associative array. Use function </w:t>
      </w:r>
      <w:r>
        <w:rPr>
          <w:b/>
          <w:bCs/>
          <w:lang w:val="en-US"/>
        </w:rPr>
        <w:t xml:space="preserve">overloading </w:t>
      </w:r>
      <w:r>
        <w:rPr>
          <w:lang w:val="en-US"/>
        </w:rPr>
        <w:t xml:space="preserve">(i.e. just one function). </w:t>
      </w:r>
      <w:r>
        <w:rPr>
          <w:lang w:val="en-US"/>
        </w:rPr>
        <w:br/>
        <w:t>You may need to find how to use constructors. Examples:</w:t>
      </w:r>
    </w:p>
    <w:tbl>
      <w:tblPr>
        <w:tblW w:w="1047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70"/>
      </w:tblGrid>
      <w:tr w:rsidR="00AF691C" w:rsidRPr="00773EF6">
        <w:trPr>
          <w:trHeight w:val="258"/>
        </w:trPr>
        <w:tc>
          <w:tcPr>
            <w:tcW w:w="1047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};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Scott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38), Scott Johns(age 36), Scott Hanselman(age 39)]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Jesse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Jon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[Jon Skeet(age 38)]</w:t>
            </w:r>
            <w:r w:rsidRPr="00773EF6"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 xml:space="preserve">key 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36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36), Jon Skeet(age 36)]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38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40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57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Input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lang w:val="en-US"/>
              </w:rPr>
              <w:t>group(persons, 'lastName');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  <w:shd w:val="clear" w:color="auto" w:fill="D9D9D9"/>
          </w:tcPr>
          <w:p w:rsidR="00AF691C" w:rsidRPr="00773EF6" w:rsidRDefault="00AF691C" w:rsidP="00773EF6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773EF6">
              <w:rPr>
                <w:b/>
                <w:bCs/>
                <w:lang w:val="en-US"/>
              </w:rPr>
              <w:t>Output</w:t>
            </w:r>
          </w:p>
        </w:tc>
      </w:tr>
      <w:tr w:rsidR="00AF691C" w:rsidRPr="00773EF6">
        <w:trPr>
          <w:trHeight w:val="258"/>
        </w:trPr>
        <w:tc>
          <w:tcPr>
            <w:tcW w:w="10470" w:type="dxa"/>
          </w:tcPr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Guthrie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Johns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40),Jesse Johns(age 57)]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Hanselman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36)]</w:t>
            </w:r>
          </w:p>
          <w:p w:rsidR="00AF691C" w:rsidRPr="00773EF6" w:rsidRDefault="00AF691C" w:rsidP="00773EF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73EF6">
              <w:rPr>
                <w:rFonts w:ascii="Consolas" w:hAnsi="Consolas" w:cs="Consolas"/>
                <w:noProof/>
                <w:color w:val="4F81BD"/>
                <w:lang w:val="en-US"/>
              </w:rPr>
              <w:t>Group Skeet</w:t>
            </w:r>
            <w:r w:rsidRPr="00773EF6"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773EF6">
              <w:rPr>
                <w:rFonts w:ascii="Consolas" w:hAnsi="Consolas" w:cs="Consolas"/>
                <w:noProof/>
                <w:color w:val="00B050"/>
                <w:lang w:val="en-US"/>
              </w:rPr>
              <w:t>[Jon Skeet(age 36)]</w:t>
            </w:r>
          </w:p>
        </w:tc>
      </w:tr>
    </w:tbl>
    <w:p w:rsidR="00AF691C" w:rsidRPr="001B56C6" w:rsidRDefault="00AF691C" w:rsidP="009B38B5">
      <w:pPr>
        <w:rPr>
          <w:lang w:val="en-US"/>
        </w:rPr>
      </w:pPr>
      <w:bookmarkStart w:id="34" w:name="_GoBack"/>
      <w:bookmarkEnd w:id="34"/>
    </w:p>
    <w:sectPr w:rsidR="00AF691C" w:rsidRPr="001B56C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91C" w:rsidRDefault="00AF691C" w:rsidP="008068A2">
      <w:pPr>
        <w:spacing w:after="0" w:line="240" w:lineRule="auto"/>
      </w:pPr>
      <w:r>
        <w:separator/>
      </w:r>
    </w:p>
  </w:endnote>
  <w:endnote w:type="continuationSeparator" w:id="0">
    <w:p w:rsidR="00AF691C" w:rsidRDefault="00AF69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??Ё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91C" w:rsidRPr="00AC77AD" w:rsidRDefault="00AF691C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124pt;margin-top:33.45pt;width:44.9pt;height:15.75pt;z-index:251656704;visibility:visible;v-text-anchor:middle" filled="f" stroked="f" strokeweight=".5pt">
          <v:textbox inset=".5mm,0,0,0">
            <w:txbxContent>
              <w:p w:rsidR="00AF691C" w:rsidRDefault="00AF691C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0" type="#_x0000_t202" style="position:absolute;margin-left:446.5pt;margin-top:33.55pt;width:70.9pt;height:15.95pt;z-index:251659776;visibility:visible;v-text-anchor:middle" filled="f" stroked="f" strokeweight=".5pt">
          <v:textbox inset="0,0,0,0">
            <w:txbxContent>
              <w:p w:rsidR="00AF691C" w:rsidRPr="008C2B83" w:rsidRDefault="00AF691C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  <w:lang w:val="en-US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  <w:lang w:val="en-US"/>
      </w:rPr>
      <w:pict>
        <v:shape id="Text Box 17" o:spid="_x0000_s2051" type="#_x0000_t202" style="position:absolute;margin-left:124.2pt;margin-top:13.9pt;width:396.3pt;height:40.45pt;z-index:251655680;visibility:visible;mso-wrap-distance-top:3.6pt;mso-wrap-distance-bottom:3.6pt" filled="f" stroked="f">
          <v:textbox inset=".5mm,1.2mm,.5mm,.5mm">
            <w:txbxContent>
              <w:p w:rsidR="00AF691C" w:rsidRDefault="00AF691C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F691C" w:rsidRDefault="00AF691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hyperlink r:id="rId3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" o:spid="_x0000_i1047" type="#_x0000_t75" href="http://softuni.bg/" style="width:15.75pt;height:15.75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5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3" o:spid="_x0000_i1048" type="#_x0000_t75" href="http://softuni.or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7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4" o:spid="_x0000_i1049" type="#_x0000_t75" href="http://facebook.com/SoftwareUniversi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9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5" o:spid="_x0000_i1050" type="#_x0000_t75" href="http://twitter.com/softun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1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6" o:spid="_x0000_i1051" type="#_x0000_t75" href="http://youtube.com/SoftwareUnivers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3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7" o:spid="_x0000_i1052" type="#_x0000_t75" href="http://plus.google.com/+SoftuniB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5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8" o:spid="_x0000_i1053" type="#_x0000_t75" href="http://www.linkedin.com/company/software-university-softuni-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7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9" o:spid="_x0000_i1054" type="#_x0000_t75" href="http://slideshare.net/softwareuniversi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9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80" o:spid="_x0000_i1055" type="#_x0000_t75" href="http://github.com/softu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21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81" o:spid="_x0000_i1056" type="#_x0000_t75" href="mailto:info@softuni.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2" style="position:absolute;flip:y;z-index:251658752;visibility:visible" from="-.35pt,11.2pt" to="520.45pt,11.2pt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53" type="#_x0000_t202" style="position:absolute;margin-left:1pt;margin-top:13.75pt;width:123.1pt;height:40.45pt;z-index:251657728;visibility:visible;mso-wrap-distance-top:3.6pt;mso-wrap-distance-bottom:3.6pt" filled="f" stroked="f">
          <v:textbox inset=".5mm,.5mm,.5mm,.5mm">
            <w:txbxContent>
              <w:p w:rsidR="00AF691C" w:rsidRDefault="00AF691C" w:rsidP="00AC77AD">
                <w:pPr>
                  <w:spacing w:after="0" w:line="240" w:lineRule="auto"/>
                </w:pPr>
                <w:hyperlink r:id="rId23" w:history="1">
                  <w:r w:rsidRPr="00773EF6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1" o:spid="_x0000_i1057" type="#_x0000_t75" href="http://softuni.org/" style="width:107.25pt;height:34.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91C" w:rsidRDefault="00AF691C" w:rsidP="008068A2">
      <w:pPr>
        <w:spacing w:after="0" w:line="240" w:lineRule="auto"/>
      </w:pPr>
      <w:r>
        <w:separator/>
      </w:r>
    </w:p>
  </w:footnote>
  <w:footnote w:type="continuationSeparator" w:id="0">
    <w:p w:rsidR="00AF691C" w:rsidRDefault="00AF69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91C" w:rsidRDefault="00AF691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5406E6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5406E6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2C1C"/>
    <w:rsid w:val="00006ACC"/>
    <w:rsid w:val="00007044"/>
    <w:rsid w:val="00016893"/>
    <w:rsid w:val="0001783F"/>
    <w:rsid w:val="00020D2D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1072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5378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2F5362"/>
    <w:rsid w:val="003246D8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204E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D70F7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83050"/>
    <w:rsid w:val="00692EBD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73EF6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8746C"/>
    <w:rsid w:val="008918FB"/>
    <w:rsid w:val="00897974"/>
    <w:rsid w:val="008A2C9B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82F5D"/>
    <w:rsid w:val="00985C7E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45F2"/>
    <w:rsid w:val="00AC60FE"/>
    <w:rsid w:val="00AC77AD"/>
    <w:rsid w:val="00AD3214"/>
    <w:rsid w:val="00AD5D9B"/>
    <w:rsid w:val="00AE01A4"/>
    <w:rsid w:val="00AE05D3"/>
    <w:rsid w:val="00AE3636"/>
    <w:rsid w:val="00AE36D9"/>
    <w:rsid w:val="00AF691C"/>
    <w:rsid w:val="00B034B7"/>
    <w:rsid w:val="00B07CB0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25DE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23A0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87FE1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EF56A3"/>
    <w:rsid w:val="00F07E79"/>
    <w:rsid w:val="00F11605"/>
    <w:rsid w:val="00F15ECF"/>
    <w:rsid w:val="00F20B48"/>
    <w:rsid w:val="00F34757"/>
    <w:rsid w:val="00F408F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pPr>
      <w:spacing w:after="200" w:line="276" w:lineRule="auto"/>
    </w:pPr>
    <w:rPr>
      <w:rFonts w:cs="Calibri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/>
      <w:b/>
      <w:bCs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/>
      <w:b/>
      <w:bCs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/>
      <w:b/>
      <w:bCs/>
      <w:color w:val="A34A0D"/>
      <w:sz w:val="28"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/>
      <w:b/>
      <w:bCs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rsid w:val="00B42483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FE5A8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bCs/>
      <w:noProof/>
    </w:rPr>
  </w:style>
  <w:style w:type="character" w:styleId="Emphasis">
    <w:name w:val="Emphasis"/>
    <w:basedOn w:val="DefaultParagraphFont"/>
    <w:uiPriority w:val="99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2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5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9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40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8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5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73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96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javascript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8.png"/><Relationship Id="rId3" Type="http://schemas.openxmlformats.org/officeDocument/2006/relationships/hyperlink" Target="http://softuni.bg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ithub.com/softuni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2017</TotalTime>
  <Pages>4</Pages>
  <Words>1111</Words>
  <Characters>6337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subject/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Joro</cp:lastModifiedBy>
  <cp:revision>68</cp:revision>
  <cp:lastPrinted>2014-02-12T16:33:00Z</cp:lastPrinted>
  <dcterms:created xsi:type="dcterms:W3CDTF">2014-07-16T08:23:00Z</dcterms:created>
  <dcterms:modified xsi:type="dcterms:W3CDTF">2014-07-24T11:20:00Z</dcterms:modified>
  <cp:category>programming, education, software engineering, software development</cp:category>
</cp:coreProperties>
</file>